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5754" w14:textId="77777777" w:rsidR="003E39D8" w:rsidRDefault="003E39D8"/>
    <w:p w14:paraId="3D075755" w14:textId="77777777" w:rsidR="003E39D8" w:rsidRPr="009F68FF" w:rsidRDefault="009F68FF">
      <w:pPr>
        <w:rPr>
          <w:rFonts w:ascii="Calibri" w:hAnsi="Calibri" w:cs="Calibri"/>
          <w:b/>
          <w:bCs/>
          <w:sz w:val="48"/>
          <w:szCs w:val="48"/>
          <w:u w:val="single"/>
        </w:rPr>
      </w:pPr>
      <w:bookmarkStart w:id="0" w:name="_Hlk104631285"/>
      <w:r>
        <w:rPr>
          <w:rFonts w:ascii="Calibri" w:hAnsi="Calibri" w:cs="Calibri"/>
          <w:b/>
          <w:bCs/>
          <w:sz w:val="48"/>
          <w:szCs w:val="48"/>
        </w:rPr>
        <w:t>8.1</w:t>
      </w:r>
    </w:p>
    <w:p w14:paraId="3D075756" w14:textId="77777777" w:rsidR="003E39D8" w:rsidRDefault="003E39D8"/>
    <w:p w14:paraId="3D075757" w14:textId="77777777" w:rsidR="003E39D8" w:rsidRDefault="003E39D8"/>
    <w:tbl>
      <w:tblPr>
        <w:tblW w:w="9042" w:type="dxa"/>
        <w:tblInd w:w="1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"/>
        <w:gridCol w:w="1943"/>
        <w:gridCol w:w="994"/>
        <w:gridCol w:w="891"/>
        <w:gridCol w:w="992"/>
        <w:gridCol w:w="850"/>
        <w:gridCol w:w="1134"/>
        <w:gridCol w:w="1663"/>
      </w:tblGrid>
      <w:tr w:rsidR="00D1570F" w14:paraId="3D075761" w14:textId="77777777" w:rsidTr="00D1570F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58" w14:textId="77777777" w:rsidR="00D1570F" w:rsidRDefault="00D1570F">
            <w:pPr>
              <w:pStyle w:val="TableParagraph"/>
              <w:ind w:right="60"/>
              <w:jc w:val="righ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5A" w14:textId="77777777" w:rsidR="00D1570F" w:rsidRDefault="00D1570F">
            <w:pPr>
              <w:pStyle w:val="TableParagraph"/>
              <w:ind w:left="105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Query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5B" w14:textId="77777777" w:rsidR="00D1570F" w:rsidRDefault="00D1570F">
            <w:pPr>
              <w:pStyle w:val="TableParagraph"/>
              <w:ind w:left="225" w:right="211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Rows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5C" w14:textId="77777777" w:rsidR="00D1570F" w:rsidRDefault="00D1570F">
            <w:pPr>
              <w:pStyle w:val="TableParagraph"/>
              <w:ind w:left="136" w:right="123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5D" w14:textId="77777777" w:rsidR="00D1570F" w:rsidRDefault="00D1570F">
            <w:pPr>
              <w:pStyle w:val="TableParagraph"/>
              <w:spacing w:before="0" w:line="240" w:lineRule="atLeast"/>
              <w:ind w:left="247" w:right="212" w:firstLine="72"/>
              <w:jc w:val="left"/>
            </w:pPr>
            <w:r>
              <w:rPr>
                <w:b/>
                <w:sz w:val="20"/>
                <w:lang w:val="en-US"/>
              </w:rPr>
              <w:t>Pag.</w:t>
            </w:r>
            <w:r>
              <w:rPr>
                <w:b/>
                <w:spacing w:val="1"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Reads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5E" w14:textId="77777777" w:rsidR="00D1570F" w:rsidRDefault="00D1570F">
            <w:pPr>
              <w:pStyle w:val="TableParagraph"/>
              <w:spacing w:before="0" w:line="240" w:lineRule="atLeast"/>
              <w:ind w:left="191" w:right="139" w:hanging="23"/>
              <w:jc w:val="left"/>
            </w:pPr>
            <w:r>
              <w:rPr>
                <w:b/>
                <w:sz w:val="20"/>
                <w:lang w:val="en-US"/>
              </w:rPr>
              <w:t>Time</w:t>
            </w:r>
            <w:r>
              <w:rPr>
                <w:b/>
                <w:spacing w:val="-43"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(</w:t>
            </w:r>
            <w:proofErr w:type="spellStart"/>
            <w:r>
              <w:rPr>
                <w:b/>
                <w:sz w:val="20"/>
                <w:lang w:val="en-US"/>
              </w:rPr>
              <w:t>ms</w:t>
            </w:r>
            <w:proofErr w:type="spellEnd"/>
            <w:r>
              <w:rPr>
                <w:b/>
                <w:sz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5F" w14:textId="77777777" w:rsidR="00D1570F" w:rsidRDefault="00D1570F">
            <w:pPr>
              <w:pStyle w:val="TableParagraph"/>
              <w:spacing w:before="0" w:line="240" w:lineRule="atLeast"/>
              <w:ind w:left="370" w:right="305" w:hanging="33"/>
              <w:jc w:val="left"/>
            </w:pPr>
            <w:r>
              <w:rPr>
                <w:b/>
                <w:sz w:val="20"/>
                <w:lang w:val="en-US"/>
              </w:rPr>
              <w:t>Index</w:t>
            </w:r>
            <w:r>
              <w:rPr>
                <w:b/>
                <w:spacing w:val="-43"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used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60" w14:textId="77777777" w:rsidR="00D1570F" w:rsidRDefault="00D1570F">
            <w:pPr>
              <w:pStyle w:val="TableParagraph"/>
              <w:ind w:left="109"/>
              <w:jc w:val="left"/>
            </w:pPr>
            <w:r>
              <w:rPr>
                <w:b/>
                <w:sz w:val="20"/>
                <w:lang w:val="en-US"/>
              </w:rPr>
              <w:t>Index</w:t>
            </w:r>
            <w:r>
              <w:rPr>
                <w:b/>
                <w:spacing w:val="-2"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Op.</w:t>
            </w:r>
          </w:p>
        </w:tc>
      </w:tr>
      <w:tr w:rsidR="00D1570F" w14:paraId="3D07576D" w14:textId="77777777" w:rsidTr="00D1570F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62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64" w14:textId="77777777" w:rsidR="00D1570F" w:rsidRDefault="00D1570F">
            <w:pPr>
              <w:pStyle w:val="TableParagraph"/>
              <w:spacing w:before="0" w:line="240" w:lineRule="atLeast"/>
              <w:ind w:left="105"/>
              <w:jc w:val="left"/>
              <w:rPr>
                <w:sz w:val="20"/>
                <w:lang w:val="en-US"/>
              </w:rPr>
            </w:pPr>
          </w:p>
          <w:p w14:paraId="3D075765" w14:textId="77777777" w:rsidR="00D1570F" w:rsidRDefault="00D1570F">
            <w:pPr>
              <w:pStyle w:val="TableParagraph"/>
              <w:spacing w:before="0" w:line="240" w:lineRule="atLeast"/>
              <w:ind w:left="105"/>
              <w:jc w:val="left"/>
            </w:pPr>
            <w:r>
              <w:rPr>
                <w:sz w:val="20"/>
                <w:lang w:val="en-US"/>
              </w:rPr>
              <w:t>select * from</w:t>
            </w:r>
            <w:r>
              <w:rPr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1"/>
                <w:sz w:val="20"/>
                <w:lang w:val="en-US"/>
              </w:rPr>
              <w:t>Production.WorkOrder</w:t>
            </w:r>
            <w:proofErr w:type="spellEnd"/>
          </w:p>
          <w:p w14:paraId="3D075766" w14:textId="77777777" w:rsidR="00D1570F" w:rsidRDefault="00D1570F">
            <w:pPr>
              <w:pStyle w:val="TableParagraph"/>
              <w:spacing w:before="0" w:line="240" w:lineRule="atLeast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67" w14:textId="77777777" w:rsidR="00D1570F" w:rsidRDefault="00D1570F">
            <w:pPr>
              <w:pStyle w:val="TableParagraph"/>
              <w:ind w:left="225" w:right="2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72591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68" w14:textId="77777777" w:rsidR="00D1570F" w:rsidRDefault="00D1570F">
            <w:pPr>
              <w:pStyle w:val="TableParagraph"/>
              <w:ind w:left="136" w:right="12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.393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69" w14:textId="77777777" w:rsidR="00D1570F" w:rsidRDefault="00D1570F">
            <w:pPr>
              <w:pStyle w:val="TableParagraph"/>
              <w:ind w:left="324" w:right="3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774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6A" w14:textId="77777777" w:rsidR="00D1570F" w:rsidRDefault="00D1570F">
            <w:pPr>
              <w:pStyle w:val="TableParagraph"/>
              <w:ind w:left="152" w:right="14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765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6B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6C" w14:textId="77777777" w:rsidR="00D1570F" w:rsidRDefault="00D1570F">
            <w:pPr>
              <w:pStyle w:val="TableParagraph"/>
              <w:ind w:left="109"/>
            </w:pPr>
            <w:r>
              <w:rPr>
                <w:sz w:val="20"/>
                <w:lang w:val="en-US"/>
              </w:rPr>
              <w:t>Clustered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Index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Scan</w:t>
            </w:r>
          </w:p>
        </w:tc>
      </w:tr>
      <w:tr w:rsidR="00D1570F" w14:paraId="3D07577A" w14:textId="77777777" w:rsidTr="00D1570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6E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70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3D075771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select * from </w:t>
            </w:r>
            <w:proofErr w:type="spellStart"/>
            <w:r>
              <w:rPr>
                <w:sz w:val="20"/>
                <w:lang w:val="en-US"/>
              </w:rPr>
              <w:t>Production.WorkOrder</w:t>
            </w:r>
            <w:proofErr w:type="spellEnd"/>
            <w:r>
              <w:rPr>
                <w:sz w:val="20"/>
                <w:lang w:val="en-US"/>
              </w:rPr>
              <w:t xml:space="preserve"> where </w:t>
            </w:r>
            <w:proofErr w:type="spellStart"/>
            <w:r>
              <w:rPr>
                <w:sz w:val="20"/>
                <w:lang w:val="en-US"/>
              </w:rPr>
              <w:t>WorkOrderID</w:t>
            </w:r>
            <w:proofErr w:type="spellEnd"/>
            <w:r>
              <w:rPr>
                <w:sz w:val="20"/>
                <w:lang w:val="en-US"/>
              </w:rPr>
              <w:t>=1234</w:t>
            </w:r>
          </w:p>
          <w:p w14:paraId="3D075772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3D075773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74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75" w14:textId="77777777" w:rsidR="00D1570F" w:rsidRDefault="00D1570F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0.00328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76" w14:textId="77777777" w:rsidR="00D1570F" w:rsidRDefault="00D1570F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77" w14:textId="77777777" w:rsidR="00D1570F" w:rsidRDefault="00D1570F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78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79" w14:textId="77777777" w:rsidR="00D1570F" w:rsidRDefault="00D1570F">
            <w:pPr>
              <w:pStyle w:val="TableParagraph"/>
              <w:ind w:left="109"/>
            </w:pPr>
            <w:r>
              <w:rPr>
                <w:sz w:val="20"/>
                <w:lang w:val="en-US"/>
              </w:rPr>
              <w:t>Clustered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Index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Seek</w:t>
            </w:r>
          </w:p>
        </w:tc>
      </w:tr>
      <w:bookmarkEnd w:id="0"/>
      <w:tr w:rsidR="00D1570F" w14:paraId="3D075787" w14:textId="77777777" w:rsidTr="00D1570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7B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3.1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7D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3D07577E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SELECT * FROM </w:t>
            </w:r>
            <w:proofErr w:type="spellStart"/>
            <w:r>
              <w:rPr>
                <w:sz w:val="20"/>
                <w:lang w:val="en-US"/>
              </w:rPr>
              <w:t>Production.WorkOrder</w:t>
            </w:r>
            <w:proofErr w:type="spellEnd"/>
          </w:p>
          <w:p w14:paraId="3D07577F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WHERE </w:t>
            </w:r>
            <w:proofErr w:type="spellStart"/>
            <w:r>
              <w:rPr>
                <w:sz w:val="20"/>
                <w:lang w:val="en-US"/>
              </w:rPr>
              <w:t>WorkOrderID</w:t>
            </w:r>
            <w:proofErr w:type="spellEnd"/>
            <w:r>
              <w:rPr>
                <w:sz w:val="20"/>
                <w:lang w:val="en-US"/>
              </w:rPr>
              <w:t xml:space="preserve"> between 10000 and 10010</w:t>
            </w:r>
          </w:p>
          <w:p w14:paraId="3D075780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81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82" w14:textId="77777777" w:rsidR="00D1570F" w:rsidRDefault="00D1570F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0.003295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83" w14:textId="77777777" w:rsidR="00D1570F" w:rsidRDefault="00D1570F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84" w14:textId="77777777" w:rsidR="00D1570F" w:rsidRDefault="00D1570F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85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86" w14:textId="77777777" w:rsidR="00D1570F" w:rsidRDefault="00D1570F">
            <w:pPr>
              <w:pStyle w:val="TableParagraph"/>
              <w:ind w:left="109"/>
            </w:pPr>
            <w:r>
              <w:rPr>
                <w:sz w:val="20"/>
                <w:lang w:val="en-US"/>
              </w:rPr>
              <w:t>Clustered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Index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Seek</w:t>
            </w:r>
          </w:p>
        </w:tc>
      </w:tr>
      <w:tr w:rsidR="00D1570F" w14:paraId="3D075795" w14:textId="77777777" w:rsidTr="00D1570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88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3.2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8A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3D07578B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SELECT * FROM </w:t>
            </w:r>
            <w:proofErr w:type="spellStart"/>
            <w:r>
              <w:rPr>
                <w:sz w:val="20"/>
                <w:lang w:val="en-US"/>
              </w:rPr>
              <w:t>Production.WorkOrder</w:t>
            </w:r>
            <w:proofErr w:type="spellEnd"/>
          </w:p>
          <w:p w14:paraId="3D07578C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WHERE </w:t>
            </w:r>
            <w:proofErr w:type="spellStart"/>
            <w:r>
              <w:rPr>
                <w:sz w:val="20"/>
                <w:lang w:val="en-US"/>
              </w:rPr>
              <w:t>WorkOrderID</w:t>
            </w:r>
            <w:proofErr w:type="spellEnd"/>
            <w:r>
              <w:rPr>
                <w:sz w:val="20"/>
                <w:lang w:val="en-US"/>
              </w:rPr>
              <w:t xml:space="preserve"> between 1 and 72591</w:t>
            </w:r>
          </w:p>
          <w:p w14:paraId="3D07578D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8E" w14:textId="77777777" w:rsidR="00D1570F" w:rsidRDefault="00D157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72591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8F" w14:textId="77777777" w:rsidR="00D1570F" w:rsidRDefault="00D1570F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0.4735</w:t>
            </w:r>
          </w:p>
          <w:p w14:paraId="3D075790" w14:textId="77777777" w:rsidR="00D1570F" w:rsidRDefault="00D1570F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91" w14:textId="77777777" w:rsidR="00D1570F" w:rsidRDefault="00D1570F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92" w14:textId="77777777" w:rsidR="00D1570F" w:rsidRDefault="00D1570F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594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93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94" w14:textId="77777777" w:rsidR="00D1570F" w:rsidRDefault="00D1570F">
            <w:pPr>
              <w:pStyle w:val="TableParagraph"/>
              <w:ind w:left="109"/>
            </w:pPr>
            <w:r>
              <w:rPr>
                <w:sz w:val="20"/>
                <w:lang w:val="en-US"/>
              </w:rPr>
              <w:t>Clustered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Index</w:t>
            </w:r>
            <w:r>
              <w:rPr>
                <w:spacing w:val="-2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Seek</w:t>
            </w:r>
          </w:p>
        </w:tc>
      </w:tr>
      <w:tr w:rsidR="00D1570F" w14:paraId="3D0757A9" w14:textId="77777777" w:rsidTr="00D1570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96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98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3D075799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SELECT * FROM </w:t>
            </w:r>
            <w:proofErr w:type="spellStart"/>
            <w:r>
              <w:rPr>
                <w:sz w:val="20"/>
                <w:lang w:val="en-US"/>
              </w:rPr>
              <w:t>Production.WorkOrder</w:t>
            </w:r>
            <w:proofErr w:type="spellEnd"/>
          </w:p>
          <w:p w14:paraId="3D07579A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WHERE StartDate = '2007-06-25'</w:t>
            </w:r>
          </w:p>
          <w:p w14:paraId="3D07579B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9C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9D" w14:textId="77777777" w:rsidR="00D1570F" w:rsidRDefault="00D1570F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0.1855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9E" w14:textId="77777777" w:rsidR="00D1570F" w:rsidRDefault="00D1570F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9F" w14:textId="77777777" w:rsidR="00D1570F" w:rsidRDefault="00D1570F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A0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A1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Non-Clustered</w:t>
            </w:r>
          </w:p>
          <w:p w14:paraId="3D0757A2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Index Scan</w:t>
            </w:r>
          </w:p>
          <w:p w14:paraId="3D0757A3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  <w:p w14:paraId="3D0757A4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&amp;</w:t>
            </w:r>
          </w:p>
          <w:p w14:paraId="3D0757A5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  <w:p w14:paraId="3D0757A6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Clustered</w:t>
            </w:r>
          </w:p>
          <w:p w14:paraId="3D0757A7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Key Lookup</w:t>
            </w:r>
          </w:p>
          <w:p w14:paraId="3D0757A8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</w:tc>
      </w:tr>
      <w:tr w:rsidR="00D1570F" w14:paraId="3D0757BD" w14:textId="77777777" w:rsidTr="00D1570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AA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AC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3D0757AD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SELECT * FROM </w:t>
            </w:r>
            <w:proofErr w:type="spellStart"/>
            <w:r>
              <w:rPr>
                <w:sz w:val="20"/>
                <w:lang w:val="en-US"/>
              </w:rPr>
              <w:t>Production.WorkOrder</w:t>
            </w:r>
            <w:proofErr w:type="spellEnd"/>
            <w:r>
              <w:rPr>
                <w:sz w:val="20"/>
                <w:lang w:val="en-US"/>
              </w:rPr>
              <w:t xml:space="preserve"> WHERE </w:t>
            </w:r>
            <w:proofErr w:type="spellStart"/>
            <w:r>
              <w:rPr>
                <w:sz w:val="20"/>
                <w:lang w:val="en-US"/>
              </w:rPr>
              <w:t>ProductID</w:t>
            </w:r>
            <w:proofErr w:type="spellEnd"/>
            <w:r>
              <w:rPr>
                <w:sz w:val="20"/>
                <w:lang w:val="en-US"/>
              </w:rPr>
              <w:t xml:space="preserve"> = 757</w:t>
            </w:r>
          </w:p>
          <w:p w14:paraId="3D0757AE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AF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B0" w14:textId="77777777" w:rsidR="00D1570F" w:rsidRDefault="00D1570F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0.0340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B1" w14:textId="77777777" w:rsidR="00D1570F" w:rsidRDefault="00D1570F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48</w:t>
            </w:r>
          </w:p>
          <w:p w14:paraId="3D0757B2" w14:textId="77777777" w:rsidR="00D1570F" w:rsidRDefault="00D1570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B3" w14:textId="77777777" w:rsidR="00D1570F" w:rsidRDefault="00D1570F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B4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B5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Non-Clustered</w:t>
            </w:r>
          </w:p>
          <w:p w14:paraId="3D0757B6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Index Seek</w:t>
            </w:r>
          </w:p>
          <w:p w14:paraId="3D0757B7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  <w:p w14:paraId="3D0757B8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&amp;</w:t>
            </w:r>
          </w:p>
          <w:p w14:paraId="3D0757B9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  <w:p w14:paraId="3D0757BA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Clustered</w:t>
            </w:r>
          </w:p>
          <w:p w14:paraId="3D0757BB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Key Lookup</w:t>
            </w:r>
          </w:p>
          <w:p w14:paraId="3D0757BC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</w:tc>
      </w:tr>
      <w:tr w:rsidR="00D1570F" w14:paraId="3D0757CC" w14:textId="77777777" w:rsidTr="00D1570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BE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6.1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C0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3D0757C1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WorkOrderID</w:t>
            </w:r>
            <w:proofErr w:type="spellEnd"/>
            <w:r>
              <w:rPr>
                <w:sz w:val="20"/>
                <w:lang w:val="en-US"/>
              </w:rPr>
              <w:t xml:space="preserve">, StartDate FROM </w:t>
            </w:r>
            <w:proofErr w:type="spellStart"/>
            <w:r>
              <w:rPr>
                <w:sz w:val="20"/>
                <w:lang w:val="en-US"/>
              </w:rPr>
              <w:t>Production.WorkOrder</w:t>
            </w:r>
            <w:proofErr w:type="spellEnd"/>
          </w:p>
          <w:p w14:paraId="3D0757C2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WHERE </w:t>
            </w:r>
            <w:proofErr w:type="spellStart"/>
            <w:r>
              <w:rPr>
                <w:sz w:val="20"/>
                <w:lang w:val="en-US"/>
              </w:rPr>
              <w:t>ProductID</w:t>
            </w:r>
            <w:proofErr w:type="spellEnd"/>
            <w:r>
              <w:rPr>
                <w:sz w:val="20"/>
                <w:lang w:val="en-US"/>
              </w:rPr>
              <w:t xml:space="preserve"> = </w:t>
            </w:r>
            <w:r>
              <w:rPr>
                <w:sz w:val="20"/>
                <w:lang w:val="en-US"/>
              </w:rPr>
              <w:lastRenderedPageBreak/>
              <w:t>757</w:t>
            </w:r>
          </w:p>
          <w:p w14:paraId="3D0757C3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C4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C5" w14:textId="77777777" w:rsidR="00D1570F" w:rsidRDefault="00D1570F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0.00329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C6" w14:textId="77777777" w:rsidR="00D1570F" w:rsidRDefault="00D1570F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C7" w14:textId="77777777" w:rsidR="00D1570F" w:rsidRDefault="00D1570F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C8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C9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Non-Clustered</w:t>
            </w:r>
          </w:p>
          <w:p w14:paraId="3D0757CA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Index Seek</w:t>
            </w:r>
          </w:p>
          <w:p w14:paraId="3D0757CB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</w:tc>
      </w:tr>
      <w:tr w:rsidR="00D1570F" w14:paraId="3D0757DB" w14:textId="77777777" w:rsidTr="00D1570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CD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6.2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CF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3D0757D0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WorkOrderID</w:t>
            </w:r>
            <w:proofErr w:type="spellEnd"/>
            <w:r>
              <w:rPr>
                <w:sz w:val="20"/>
                <w:lang w:val="en-US"/>
              </w:rPr>
              <w:t xml:space="preserve">, StartDate FROM </w:t>
            </w:r>
            <w:proofErr w:type="spellStart"/>
            <w:r>
              <w:rPr>
                <w:sz w:val="20"/>
                <w:lang w:val="en-US"/>
              </w:rPr>
              <w:t>Production.WorkOrder</w:t>
            </w:r>
            <w:proofErr w:type="spellEnd"/>
          </w:p>
          <w:p w14:paraId="3D0757D1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WHERE </w:t>
            </w:r>
            <w:proofErr w:type="spellStart"/>
            <w:r>
              <w:rPr>
                <w:sz w:val="20"/>
                <w:lang w:val="en-US"/>
              </w:rPr>
              <w:t>ProductID</w:t>
            </w:r>
            <w:proofErr w:type="spellEnd"/>
            <w:r>
              <w:rPr>
                <w:sz w:val="20"/>
                <w:lang w:val="en-US"/>
              </w:rPr>
              <w:t xml:space="preserve"> = 945</w:t>
            </w:r>
          </w:p>
          <w:p w14:paraId="3D0757D2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D3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1105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D4" w14:textId="77777777" w:rsidR="00D1570F" w:rsidRDefault="00D1570F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0.00598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D5" w14:textId="77777777" w:rsidR="00D1570F" w:rsidRDefault="00D1570F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D6" w14:textId="77777777" w:rsidR="00D1570F" w:rsidRDefault="00D1570F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D7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D8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Non-Clustered</w:t>
            </w:r>
          </w:p>
          <w:p w14:paraId="3D0757D9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Index Seek</w:t>
            </w:r>
          </w:p>
          <w:p w14:paraId="3D0757DA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</w:tc>
      </w:tr>
      <w:tr w:rsidR="00D1570F" w14:paraId="3D0757EA" w14:textId="77777777" w:rsidTr="00D1570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DC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6.3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DE" w14:textId="77777777" w:rsidR="00D1570F" w:rsidRDefault="00D1570F">
            <w:pPr>
              <w:pStyle w:val="TableParagraph"/>
              <w:ind w:left="105"/>
              <w:rPr>
                <w:sz w:val="20"/>
                <w:lang w:val="en-US"/>
              </w:rPr>
            </w:pPr>
          </w:p>
          <w:p w14:paraId="3D0757DF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WorkOrderID</w:t>
            </w:r>
            <w:proofErr w:type="spellEnd"/>
            <w:r>
              <w:rPr>
                <w:sz w:val="20"/>
                <w:lang w:val="en-US"/>
              </w:rPr>
              <w:t xml:space="preserve"> FROM </w:t>
            </w:r>
            <w:proofErr w:type="spellStart"/>
            <w:r>
              <w:rPr>
                <w:sz w:val="20"/>
                <w:lang w:val="en-US"/>
              </w:rPr>
              <w:t>Production.WorkOrder</w:t>
            </w:r>
            <w:proofErr w:type="spellEnd"/>
          </w:p>
          <w:p w14:paraId="3D0757E0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WHERE </w:t>
            </w:r>
            <w:proofErr w:type="spellStart"/>
            <w:r>
              <w:rPr>
                <w:sz w:val="20"/>
                <w:lang w:val="en-US"/>
              </w:rPr>
              <w:t>ProductID</w:t>
            </w:r>
            <w:proofErr w:type="spellEnd"/>
            <w:r>
              <w:rPr>
                <w:sz w:val="20"/>
                <w:lang w:val="en-US"/>
              </w:rPr>
              <w:t xml:space="preserve"> = 945 AND StartDate = '2006-01-04'</w:t>
            </w:r>
          </w:p>
          <w:p w14:paraId="3D0757E1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E2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E3" w14:textId="77777777" w:rsidR="00D1570F" w:rsidRDefault="00D1570F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0.00328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E4" w14:textId="77777777" w:rsidR="00D1570F" w:rsidRDefault="00D1570F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E5" w14:textId="77777777" w:rsidR="00D1570F" w:rsidRDefault="00D1570F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E6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E7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Non-Clustered</w:t>
            </w:r>
          </w:p>
          <w:p w14:paraId="3D0757E8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Index Seek</w:t>
            </w:r>
          </w:p>
          <w:p w14:paraId="3D0757E9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</w:tc>
      </w:tr>
      <w:tr w:rsidR="00D1570F" w14:paraId="3D0757FA" w14:textId="77777777" w:rsidTr="00D1570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EB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ED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3D0757EE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WorkOrderID</w:t>
            </w:r>
            <w:proofErr w:type="spellEnd"/>
            <w:r>
              <w:rPr>
                <w:sz w:val="20"/>
                <w:lang w:val="en-US"/>
              </w:rPr>
              <w:t xml:space="preserve">, StartDate FROM </w:t>
            </w:r>
            <w:proofErr w:type="spellStart"/>
            <w:r>
              <w:rPr>
                <w:sz w:val="20"/>
                <w:lang w:val="en-US"/>
              </w:rPr>
              <w:t>Production.WorkOrder</w:t>
            </w:r>
            <w:proofErr w:type="spellEnd"/>
          </w:p>
          <w:p w14:paraId="3D0757EF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WHERE </w:t>
            </w:r>
            <w:proofErr w:type="spellStart"/>
            <w:r>
              <w:rPr>
                <w:sz w:val="20"/>
                <w:lang w:val="en-US"/>
              </w:rPr>
              <w:t>ProductID</w:t>
            </w:r>
            <w:proofErr w:type="spellEnd"/>
            <w:r>
              <w:rPr>
                <w:sz w:val="20"/>
                <w:lang w:val="en-US"/>
              </w:rPr>
              <w:t xml:space="preserve"> = 945 AND StartDate = '2006-01-04'</w:t>
            </w:r>
          </w:p>
          <w:p w14:paraId="3D0757F0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F1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F2" w14:textId="77777777" w:rsidR="00D1570F" w:rsidRDefault="00D1570F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0.00598</w:t>
            </w:r>
          </w:p>
          <w:p w14:paraId="3D0757F3" w14:textId="77777777" w:rsidR="00D1570F" w:rsidRDefault="00D1570F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F4" w14:textId="77777777" w:rsidR="00D1570F" w:rsidRDefault="00D1570F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F5" w14:textId="77777777" w:rsidR="00D1570F" w:rsidRDefault="00D1570F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F6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F7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Non-Clustered</w:t>
            </w:r>
          </w:p>
          <w:p w14:paraId="3D0757F8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Index Seek</w:t>
            </w:r>
          </w:p>
          <w:p w14:paraId="3D0757F9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</w:tc>
      </w:tr>
      <w:tr w:rsidR="00D1570F" w14:paraId="3D075809" w14:textId="77777777" w:rsidTr="00D1570F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FB" w14:textId="77777777" w:rsidR="00D1570F" w:rsidRDefault="00D1570F">
            <w:pPr>
              <w:pStyle w:val="TableParagraph"/>
              <w:ind w:right="58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7FD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  <w:p w14:paraId="3D0757FE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WorkOrderID</w:t>
            </w:r>
            <w:proofErr w:type="spellEnd"/>
            <w:r>
              <w:rPr>
                <w:sz w:val="20"/>
                <w:lang w:val="en-US"/>
              </w:rPr>
              <w:t xml:space="preserve">, StartDate FROM </w:t>
            </w:r>
            <w:proofErr w:type="spellStart"/>
            <w:r>
              <w:rPr>
                <w:sz w:val="20"/>
                <w:lang w:val="en-US"/>
              </w:rPr>
              <w:t>Production.WorkOrder</w:t>
            </w:r>
            <w:proofErr w:type="spellEnd"/>
          </w:p>
          <w:p w14:paraId="3D0757FF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WHERE </w:t>
            </w:r>
            <w:proofErr w:type="spellStart"/>
            <w:r>
              <w:rPr>
                <w:sz w:val="20"/>
                <w:lang w:val="en-US"/>
              </w:rPr>
              <w:t>ProductID</w:t>
            </w:r>
            <w:proofErr w:type="spellEnd"/>
            <w:r>
              <w:rPr>
                <w:sz w:val="20"/>
                <w:lang w:val="en-US"/>
              </w:rPr>
              <w:t xml:space="preserve"> = 945 AND StartDate = '2006-01-04'</w:t>
            </w:r>
          </w:p>
          <w:p w14:paraId="3D075800" w14:textId="77777777" w:rsidR="00D1570F" w:rsidRDefault="00D1570F">
            <w:pPr>
              <w:pStyle w:val="TableParagraph"/>
              <w:ind w:left="105"/>
              <w:jc w:val="left"/>
              <w:rPr>
                <w:sz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801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802" w14:textId="77777777" w:rsidR="00D1570F" w:rsidRDefault="00D1570F">
            <w:pPr>
              <w:pStyle w:val="TableParagraph"/>
              <w:ind w:left="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0.00328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803" w14:textId="77777777" w:rsidR="00D1570F" w:rsidRDefault="00D1570F">
            <w:pPr>
              <w:pStyle w:val="TableParagraph"/>
              <w:ind w:left="1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804" w14:textId="77777777" w:rsidR="00D1570F" w:rsidRDefault="00D1570F">
            <w:pPr>
              <w:pStyle w:val="TableParagraph"/>
              <w:ind w:left="1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805" w14:textId="77777777" w:rsidR="00D1570F" w:rsidRDefault="00D1570F">
            <w:pPr>
              <w:pStyle w:val="TableParagraph"/>
              <w:ind w:left="1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5806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Non-Clustered</w:t>
            </w:r>
          </w:p>
          <w:p w14:paraId="3D075807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Index Seek</w:t>
            </w:r>
          </w:p>
          <w:p w14:paraId="3D075808" w14:textId="77777777" w:rsidR="00D1570F" w:rsidRDefault="00D1570F">
            <w:pPr>
              <w:pStyle w:val="TableParagraph"/>
              <w:ind w:left="109"/>
              <w:rPr>
                <w:sz w:val="20"/>
                <w:lang w:val="en-US"/>
              </w:rPr>
            </w:pPr>
          </w:p>
        </w:tc>
      </w:tr>
    </w:tbl>
    <w:p w14:paraId="3D07580A" w14:textId="77777777" w:rsidR="003E39D8" w:rsidRDefault="003E39D8"/>
    <w:sectPr w:rsidR="003E39D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5758" w14:textId="77777777" w:rsidR="00000000" w:rsidRDefault="009F68FF">
      <w:r>
        <w:separator/>
      </w:r>
    </w:p>
  </w:endnote>
  <w:endnote w:type="continuationSeparator" w:id="0">
    <w:p w14:paraId="3D07575A" w14:textId="77777777" w:rsidR="00000000" w:rsidRDefault="009F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5754" w14:textId="77777777" w:rsidR="00000000" w:rsidRDefault="009F68FF">
      <w:r>
        <w:rPr>
          <w:color w:val="000000"/>
        </w:rPr>
        <w:separator/>
      </w:r>
    </w:p>
  </w:footnote>
  <w:footnote w:type="continuationSeparator" w:id="0">
    <w:p w14:paraId="3D075756" w14:textId="77777777" w:rsidR="00000000" w:rsidRDefault="009F6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E39D8"/>
    <w:rsid w:val="003E39D8"/>
    <w:rsid w:val="009F68FF"/>
    <w:rsid w:val="00D1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5754"/>
  <w15:docId w15:val="{FA4F9791-BA66-475D-BE87-2E4AFD0E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Consolas" w:eastAsia="Consolas" w:hAnsi="Consolas" w:cs="Consola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pPr>
      <w:spacing w:before="1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Freitas</dc:creator>
  <dc:description/>
  <cp:lastModifiedBy>Gonçalo Freitas</cp:lastModifiedBy>
  <cp:revision>2</cp:revision>
  <dcterms:created xsi:type="dcterms:W3CDTF">2022-05-28T11:04:00Z</dcterms:created>
  <dcterms:modified xsi:type="dcterms:W3CDTF">2022-05-28T11:04:00Z</dcterms:modified>
</cp:coreProperties>
</file>